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62D1D" w14:textId="77777777" w:rsidR="00B81C26" w:rsidRDefault="00736B4D">
      <w:pPr>
        <w:pStyle w:val="Subtitle"/>
      </w:pPr>
      <w:r>
        <w:t>Date April 11</w:t>
      </w:r>
      <w:r w:rsidRPr="00736B4D">
        <w:rPr>
          <w:vertAlign w:val="superscript"/>
        </w:rPr>
        <w:t>th</w:t>
      </w:r>
      <w:r>
        <w:t>, 2017</w:t>
      </w:r>
    </w:p>
    <w:p w14:paraId="32ED82E9" w14:textId="77777777" w:rsidR="00736B4D" w:rsidRPr="00736B4D" w:rsidRDefault="00736B4D">
      <w:pPr>
        <w:pStyle w:val="Title"/>
        <w:rPr>
          <w:b/>
        </w:rPr>
      </w:pPr>
      <w:r w:rsidRPr="00736B4D">
        <w:rPr>
          <w:b/>
        </w:rPr>
        <w:t>Marketing Analytics</w:t>
      </w:r>
    </w:p>
    <w:p w14:paraId="5CC3E229" w14:textId="77777777" w:rsidR="00736B4D" w:rsidRDefault="00736B4D">
      <w:pPr>
        <w:pStyle w:val="Title"/>
      </w:pPr>
      <w:r>
        <w:t>Assignment 2</w:t>
      </w:r>
    </w:p>
    <w:p w14:paraId="61C81D9A" w14:textId="77777777" w:rsidR="00B81C26" w:rsidRDefault="00736B4D">
      <w:pPr>
        <w:pStyle w:val="Title"/>
      </w:pPr>
      <w:r>
        <w:t>Segmentation at Sticks Kebob Shop</w:t>
      </w:r>
    </w:p>
    <w:p w14:paraId="55248D90" w14:textId="77777777" w:rsidR="00B81C26" w:rsidRPr="00ED53A8" w:rsidRDefault="00736B4D">
      <w:pPr>
        <w:pStyle w:val="Author"/>
        <w:rPr>
          <w:sz w:val="28"/>
        </w:rPr>
      </w:pPr>
      <w:r w:rsidRPr="00ED53A8">
        <w:rPr>
          <w:sz w:val="28"/>
        </w:rPr>
        <w:t xml:space="preserve">Submitted by: </w:t>
      </w:r>
      <w:proofErr w:type="spellStart"/>
      <w:r w:rsidRPr="00ED53A8">
        <w:rPr>
          <w:sz w:val="28"/>
        </w:rPr>
        <w:t>Surabhi</w:t>
      </w:r>
      <w:proofErr w:type="spellEnd"/>
      <w:r w:rsidRPr="00ED53A8">
        <w:rPr>
          <w:sz w:val="28"/>
        </w:rPr>
        <w:t xml:space="preserve"> </w:t>
      </w:r>
      <w:proofErr w:type="spellStart"/>
      <w:r w:rsidRPr="00ED53A8">
        <w:rPr>
          <w:sz w:val="28"/>
        </w:rPr>
        <w:t>Asati</w:t>
      </w:r>
      <w:proofErr w:type="spellEnd"/>
    </w:p>
    <w:p w14:paraId="7657A760" w14:textId="77777777" w:rsidR="00736B4D" w:rsidRPr="00ED53A8" w:rsidRDefault="00736B4D">
      <w:pPr>
        <w:pStyle w:val="Author"/>
        <w:rPr>
          <w:sz w:val="28"/>
        </w:rPr>
      </w:pPr>
      <w:r w:rsidRPr="00ED53A8">
        <w:rPr>
          <w:sz w:val="28"/>
        </w:rPr>
        <w:t>NET-ID: va7892</w:t>
      </w:r>
    </w:p>
    <w:p w14:paraId="1BBCF474" w14:textId="442E4D73" w:rsidR="00B81C26" w:rsidRDefault="004A646F">
      <w:r>
        <w:rPr>
          <w:noProof/>
          <w:lang w:eastAsia="en-US"/>
        </w:rPr>
        <w:drawing>
          <wp:inline distT="0" distB="0" distL="0" distR="0" wp14:anchorId="3F5E01F4" wp14:editId="38DEC568">
            <wp:extent cx="28956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tic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D33E" w14:textId="184CD822" w:rsidR="00B81C26" w:rsidRPr="00AD154D" w:rsidRDefault="004A646F">
      <w:pPr>
        <w:pStyle w:val="Heading1"/>
        <w:rPr>
          <w:rFonts w:ascii="Times New Roman" w:hAnsi="Times New Roman" w:cs="Times New Roman"/>
          <w:b/>
          <w:sz w:val="32"/>
        </w:rPr>
      </w:pPr>
      <w:r w:rsidRPr="00AD154D">
        <w:rPr>
          <w:rFonts w:ascii="Times New Roman" w:hAnsi="Times New Roman" w:cs="Times New Roman"/>
          <w:b/>
          <w:sz w:val="32"/>
        </w:rPr>
        <w:t>Question 1:  How do people choose the fast-food restaurant to visit?</w:t>
      </w:r>
    </w:p>
    <w:p w14:paraId="355EC922" w14:textId="5E80E08B" w:rsidR="005324FD" w:rsidRPr="00ED53A8" w:rsidRDefault="003B70CB">
      <w:pPr>
        <w:rPr>
          <w:rFonts w:ascii="Times New Roman" w:hAnsi="Times New Roman" w:cs="Times New Roman"/>
          <w:sz w:val="32"/>
          <w:szCs w:val="32"/>
        </w:rPr>
      </w:pPr>
      <w:r w:rsidRPr="00ED53A8">
        <w:rPr>
          <w:rFonts w:ascii="Times New Roman" w:hAnsi="Times New Roman" w:cs="Times New Roman"/>
          <w:sz w:val="32"/>
          <w:szCs w:val="32"/>
        </w:rPr>
        <w:t xml:space="preserve">According to this case, </w:t>
      </w:r>
      <w:r w:rsidR="004E56C3" w:rsidRPr="00ED53A8">
        <w:rPr>
          <w:rFonts w:ascii="Times New Roman" w:hAnsi="Times New Roman" w:cs="Times New Roman"/>
          <w:sz w:val="32"/>
          <w:szCs w:val="32"/>
        </w:rPr>
        <w:t xml:space="preserve">People </w:t>
      </w:r>
      <w:r w:rsidRPr="00ED53A8">
        <w:rPr>
          <w:rFonts w:ascii="Times New Roman" w:hAnsi="Times New Roman" w:cs="Times New Roman"/>
          <w:sz w:val="32"/>
          <w:szCs w:val="32"/>
        </w:rPr>
        <w:t>visit</w:t>
      </w:r>
      <w:r w:rsidR="004E56C3" w:rsidRPr="00ED53A8">
        <w:rPr>
          <w:rFonts w:ascii="Times New Roman" w:hAnsi="Times New Roman" w:cs="Times New Roman"/>
          <w:sz w:val="32"/>
          <w:szCs w:val="32"/>
        </w:rPr>
        <w:t xml:space="preserve"> </w:t>
      </w:r>
      <w:r w:rsidRPr="00ED53A8">
        <w:rPr>
          <w:rFonts w:ascii="Times New Roman" w:hAnsi="Times New Roman" w:cs="Times New Roman"/>
          <w:sz w:val="32"/>
          <w:szCs w:val="32"/>
        </w:rPr>
        <w:t>fast-food restaurants looking for a quick lunch (or dinner) while working</w:t>
      </w:r>
      <w:r w:rsidR="005324FD" w:rsidRPr="00ED53A8">
        <w:rPr>
          <w:rFonts w:ascii="Times New Roman" w:hAnsi="Times New Roman" w:cs="Times New Roman"/>
          <w:sz w:val="32"/>
          <w:szCs w:val="32"/>
        </w:rPr>
        <w:t>. These customers are increasingly concerned about time and healthy</w:t>
      </w:r>
      <w:r w:rsidR="002C5D28" w:rsidRPr="00ED53A8">
        <w:rPr>
          <w:rFonts w:ascii="Times New Roman" w:hAnsi="Times New Roman" w:cs="Times New Roman"/>
          <w:sz w:val="32"/>
          <w:szCs w:val="32"/>
        </w:rPr>
        <w:t>, satisfying</w:t>
      </w:r>
      <w:r w:rsidR="005324FD" w:rsidRPr="00ED53A8">
        <w:rPr>
          <w:rFonts w:ascii="Times New Roman" w:hAnsi="Times New Roman" w:cs="Times New Roman"/>
          <w:sz w:val="32"/>
          <w:szCs w:val="32"/>
        </w:rPr>
        <w:t xml:space="preserve"> food.</w:t>
      </w:r>
      <w:r w:rsidR="008C6499" w:rsidRPr="00ED53A8">
        <w:rPr>
          <w:rFonts w:ascii="Times New Roman" w:hAnsi="Times New Roman" w:cs="Times New Roman"/>
          <w:sz w:val="32"/>
          <w:szCs w:val="32"/>
        </w:rPr>
        <w:t xml:space="preserve"> They prefer ordering food on their phone</w:t>
      </w:r>
      <w:r w:rsidR="002C5D28" w:rsidRPr="00ED53A8">
        <w:rPr>
          <w:rFonts w:ascii="Times New Roman" w:hAnsi="Times New Roman" w:cs="Times New Roman"/>
          <w:sz w:val="32"/>
          <w:szCs w:val="32"/>
        </w:rPr>
        <w:t xml:space="preserve"> (via mobile app)</w:t>
      </w:r>
      <w:r w:rsidR="008C6499" w:rsidRPr="00ED53A8">
        <w:rPr>
          <w:rFonts w:ascii="Times New Roman" w:hAnsi="Times New Roman" w:cs="Times New Roman"/>
          <w:sz w:val="32"/>
          <w:szCs w:val="32"/>
        </w:rPr>
        <w:t xml:space="preserve"> to cut</w:t>
      </w:r>
      <w:r w:rsidR="002C5D28" w:rsidRPr="00ED53A8">
        <w:rPr>
          <w:rFonts w:ascii="Times New Roman" w:hAnsi="Times New Roman" w:cs="Times New Roman"/>
          <w:sz w:val="32"/>
          <w:szCs w:val="32"/>
        </w:rPr>
        <w:t xml:space="preserve"> the time in line waiting. </w:t>
      </w:r>
      <w:r w:rsidR="005324FD" w:rsidRPr="00ED53A8">
        <w:rPr>
          <w:rFonts w:ascii="Times New Roman" w:hAnsi="Times New Roman" w:cs="Times New Roman"/>
          <w:sz w:val="32"/>
          <w:szCs w:val="32"/>
        </w:rPr>
        <w:t>Based on Importance: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0"/>
        <w:gridCol w:w="1894"/>
        <w:gridCol w:w="3350"/>
        <w:gridCol w:w="3888"/>
      </w:tblGrid>
      <w:tr w:rsidR="00ED53A8" w:rsidRPr="00ED53A8" w14:paraId="5203FAE9" w14:textId="77777777" w:rsidTr="00ED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29879D22" w14:textId="77777777" w:rsidR="005324FD" w:rsidRPr="00ED53A8" w:rsidRDefault="005324FD" w:rsidP="008C649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894" w:type="dxa"/>
          </w:tcPr>
          <w:p w14:paraId="52A3EF20" w14:textId="7DBDA64A" w:rsidR="005324FD" w:rsidRPr="00ED53A8" w:rsidRDefault="005324FD" w:rsidP="008C6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>Criteria</w:t>
            </w:r>
          </w:p>
        </w:tc>
        <w:tc>
          <w:tcPr>
            <w:tcW w:w="3350" w:type="dxa"/>
          </w:tcPr>
          <w:p w14:paraId="5BC0990A" w14:textId="450E5B33" w:rsidR="005324FD" w:rsidRPr="00ED53A8" w:rsidRDefault="005324FD" w:rsidP="008C6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>Working professionals</w:t>
            </w:r>
          </w:p>
          <w:p w14:paraId="76198D4B" w14:textId="58BAC1C2" w:rsidR="008C6499" w:rsidRPr="00ED53A8" w:rsidRDefault="008C6499" w:rsidP="008C6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>(aged 20 to 40 years)</w:t>
            </w:r>
          </w:p>
        </w:tc>
        <w:tc>
          <w:tcPr>
            <w:tcW w:w="3888" w:type="dxa"/>
          </w:tcPr>
          <w:p w14:paraId="4D4E5AF3" w14:textId="0FA80460" w:rsidR="005324FD" w:rsidRPr="00ED53A8" w:rsidRDefault="005324FD" w:rsidP="008C6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>Active people making choice for their families</w:t>
            </w:r>
            <w:r w:rsidR="008C6499"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 xml:space="preserve"> (Women majorly)</w:t>
            </w:r>
          </w:p>
        </w:tc>
      </w:tr>
      <w:tr w:rsidR="00ED53A8" w:rsidRPr="00ED53A8" w14:paraId="7722BDFD" w14:textId="77777777" w:rsidTr="00ED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2C8D6E2B" w14:textId="59301061" w:rsidR="005324FD" w:rsidRPr="00ED53A8" w:rsidRDefault="005324FD" w:rsidP="008C649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1894" w:type="dxa"/>
          </w:tcPr>
          <w:p w14:paraId="48C82669" w14:textId="73336606" w:rsidR="005324FD" w:rsidRPr="00ED53A8" w:rsidRDefault="005324FD" w:rsidP="008C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Location</w:t>
            </w:r>
          </w:p>
        </w:tc>
        <w:tc>
          <w:tcPr>
            <w:tcW w:w="3350" w:type="dxa"/>
          </w:tcPr>
          <w:p w14:paraId="795FF4AE" w14:textId="27473996" w:rsidR="005324FD" w:rsidRPr="00ED53A8" w:rsidRDefault="005324FD" w:rsidP="008C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88" w:type="dxa"/>
          </w:tcPr>
          <w:p w14:paraId="41766C3A" w14:textId="628936F6" w:rsidR="005324FD" w:rsidRPr="00ED53A8" w:rsidRDefault="008C6499" w:rsidP="008C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D53A8" w:rsidRPr="00ED53A8" w14:paraId="64E2BEE6" w14:textId="77777777" w:rsidTr="00ED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0ADF99B6" w14:textId="23F14A62" w:rsidR="005324FD" w:rsidRPr="00ED53A8" w:rsidRDefault="005324FD" w:rsidP="008C649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1894" w:type="dxa"/>
          </w:tcPr>
          <w:p w14:paraId="3F1885E7" w14:textId="15DDD8A9" w:rsidR="005324FD" w:rsidRPr="00ED53A8" w:rsidRDefault="005324FD" w:rsidP="008C6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3350" w:type="dxa"/>
          </w:tcPr>
          <w:p w14:paraId="711D3766" w14:textId="7278EAFC" w:rsidR="005324FD" w:rsidRPr="00ED53A8" w:rsidRDefault="005324FD" w:rsidP="008C6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88" w:type="dxa"/>
          </w:tcPr>
          <w:p w14:paraId="2AD5BDE5" w14:textId="0BD304CE" w:rsidR="005324FD" w:rsidRPr="00ED53A8" w:rsidRDefault="008C6499" w:rsidP="008C6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D53A8" w:rsidRPr="00ED53A8" w14:paraId="38A5632C" w14:textId="77777777" w:rsidTr="00ED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69C26D0C" w14:textId="7ABF4FB7" w:rsidR="005324FD" w:rsidRPr="00ED53A8" w:rsidRDefault="005324FD" w:rsidP="008C649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1894" w:type="dxa"/>
          </w:tcPr>
          <w:p w14:paraId="62DE49FC" w14:textId="7ACD9532" w:rsidR="005324FD" w:rsidRPr="00ED53A8" w:rsidRDefault="005324FD" w:rsidP="008C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Assortment</w:t>
            </w:r>
          </w:p>
        </w:tc>
        <w:tc>
          <w:tcPr>
            <w:tcW w:w="3350" w:type="dxa"/>
          </w:tcPr>
          <w:p w14:paraId="0E49118F" w14:textId="3CC61BF8" w:rsidR="005324FD" w:rsidRPr="00ED53A8" w:rsidRDefault="005324FD" w:rsidP="008C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88" w:type="dxa"/>
          </w:tcPr>
          <w:p w14:paraId="04C94695" w14:textId="3BBC82A2" w:rsidR="005324FD" w:rsidRPr="00ED53A8" w:rsidRDefault="008C6499" w:rsidP="008C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D53A8" w:rsidRPr="00ED53A8" w14:paraId="1C0BBA78" w14:textId="77777777" w:rsidTr="00ED5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3BDA6CCC" w14:textId="18620F93" w:rsidR="005324FD" w:rsidRPr="00ED53A8" w:rsidRDefault="005324FD" w:rsidP="008C649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1894" w:type="dxa"/>
          </w:tcPr>
          <w:p w14:paraId="458C9178" w14:textId="3BE19C25" w:rsidR="005324FD" w:rsidRPr="00ED53A8" w:rsidRDefault="005324FD" w:rsidP="008C6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Cuisine</w:t>
            </w:r>
          </w:p>
        </w:tc>
        <w:tc>
          <w:tcPr>
            <w:tcW w:w="3350" w:type="dxa"/>
          </w:tcPr>
          <w:p w14:paraId="60CD0C53" w14:textId="23DBA7EE" w:rsidR="005324FD" w:rsidRPr="00ED53A8" w:rsidRDefault="005324FD" w:rsidP="008C6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88" w:type="dxa"/>
          </w:tcPr>
          <w:p w14:paraId="3CB58DBF" w14:textId="396BFA79" w:rsidR="005324FD" w:rsidRPr="00ED53A8" w:rsidRDefault="008C6499" w:rsidP="008C6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73BA2D11" w14:textId="03E5F07A" w:rsidR="00B81C26" w:rsidRPr="00ED53A8" w:rsidRDefault="005324FD">
      <w:pPr>
        <w:rPr>
          <w:rFonts w:ascii="Times New Roman" w:hAnsi="Times New Roman" w:cs="Times New Roman"/>
          <w:sz w:val="32"/>
          <w:szCs w:val="32"/>
        </w:rPr>
      </w:pPr>
      <w:r w:rsidRPr="00ED53A8">
        <w:rPr>
          <w:rFonts w:ascii="Times New Roman" w:hAnsi="Times New Roman" w:cs="Times New Roman"/>
          <w:sz w:val="32"/>
          <w:szCs w:val="32"/>
        </w:rPr>
        <w:lastRenderedPageBreak/>
        <w:t xml:space="preserve"> Scale: (1 To 5; 1 being lowest)</w:t>
      </w:r>
    </w:p>
    <w:p w14:paraId="560C6F5B" w14:textId="59476CDC" w:rsidR="004859D8" w:rsidRPr="00AD154D" w:rsidRDefault="00D82CBD">
      <w:pPr>
        <w:rPr>
          <w:rFonts w:ascii="Times New Roman" w:hAnsi="Times New Roman" w:cs="Times New Roman"/>
          <w:b/>
          <w:sz w:val="32"/>
          <w:szCs w:val="32"/>
        </w:rPr>
      </w:pPr>
      <w:r w:rsidRPr="00AD154D">
        <w:rPr>
          <w:rFonts w:ascii="Times New Roman" w:hAnsi="Times New Roman" w:cs="Times New Roman"/>
          <w:b/>
          <w:sz w:val="32"/>
          <w:szCs w:val="32"/>
        </w:rPr>
        <w:t xml:space="preserve">Question </w:t>
      </w:r>
      <w:r w:rsidRPr="00AD154D">
        <w:rPr>
          <w:rFonts w:ascii="Times New Roman" w:hAnsi="Times New Roman" w:cs="Times New Roman"/>
          <w:b/>
          <w:sz w:val="32"/>
          <w:szCs w:val="32"/>
        </w:rPr>
        <w:t>2</w:t>
      </w:r>
      <w:r w:rsidRPr="00AD154D">
        <w:rPr>
          <w:rFonts w:ascii="Times New Roman" w:hAnsi="Times New Roman" w:cs="Times New Roman"/>
          <w:b/>
          <w:sz w:val="32"/>
          <w:szCs w:val="32"/>
        </w:rPr>
        <w:t xml:space="preserve">:  </w:t>
      </w:r>
      <w:r w:rsidRPr="00AD154D">
        <w:rPr>
          <w:rFonts w:ascii="Times New Roman" w:hAnsi="Times New Roman" w:cs="Times New Roman"/>
          <w:b/>
          <w:sz w:val="32"/>
          <w:szCs w:val="32"/>
        </w:rPr>
        <w:t>Who do you think are stick’s customers and what are their motivation for visiting sticks</w:t>
      </w:r>
      <w:r w:rsidRPr="00AD154D">
        <w:rPr>
          <w:rFonts w:ascii="Times New Roman" w:hAnsi="Times New Roman" w:cs="Times New Roman"/>
          <w:b/>
          <w:sz w:val="32"/>
          <w:szCs w:val="32"/>
        </w:rPr>
        <w:t>?</w:t>
      </w:r>
    </w:p>
    <w:p w14:paraId="24282032" w14:textId="0751B66A" w:rsidR="00D82CBD" w:rsidRPr="00ED53A8" w:rsidRDefault="00D82CBD">
      <w:pPr>
        <w:rPr>
          <w:rFonts w:ascii="Times New Roman" w:hAnsi="Times New Roman" w:cs="Times New Roman"/>
          <w:sz w:val="32"/>
          <w:szCs w:val="32"/>
        </w:rPr>
      </w:pPr>
      <w:r w:rsidRPr="00ED53A8">
        <w:rPr>
          <w:rFonts w:ascii="Times New Roman" w:hAnsi="Times New Roman" w:cs="Times New Roman"/>
          <w:sz w:val="32"/>
          <w:szCs w:val="32"/>
        </w:rPr>
        <w:t xml:space="preserve">Stick’s customer base </w:t>
      </w:r>
      <w:r w:rsidR="009F2F78" w:rsidRPr="00ED53A8">
        <w:rPr>
          <w:rFonts w:ascii="Times New Roman" w:hAnsi="Times New Roman" w:cs="Times New Roman"/>
          <w:sz w:val="32"/>
          <w:szCs w:val="32"/>
        </w:rPr>
        <w:t>according to a quick review of the survey is:</w:t>
      </w:r>
    </w:p>
    <w:p w14:paraId="2C4E6097" w14:textId="25FB9C87" w:rsidR="009F2F78" w:rsidRPr="00ED53A8" w:rsidRDefault="009F2F78" w:rsidP="00772EE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W w:w="9685" w:type="dxa"/>
        <w:tblLook w:val="04A0" w:firstRow="1" w:lastRow="0" w:firstColumn="1" w:lastColumn="0" w:noHBand="0" w:noVBand="1"/>
      </w:tblPr>
      <w:tblGrid>
        <w:gridCol w:w="420"/>
        <w:gridCol w:w="4099"/>
        <w:gridCol w:w="1622"/>
        <w:gridCol w:w="3544"/>
      </w:tblGrid>
      <w:tr w:rsidR="007B5832" w:rsidRPr="00ED53A8" w14:paraId="5BEFB3CD" w14:textId="77777777" w:rsidTr="00937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046E016E" w14:textId="77777777" w:rsidR="00937385" w:rsidRPr="00ED53A8" w:rsidRDefault="00937385" w:rsidP="00772EEE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099" w:type="dxa"/>
          </w:tcPr>
          <w:p w14:paraId="690CC931" w14:textId="5BCB0E2C" w:rsidR="00937385" w:rsidRPr="00ED53A8" w:rsidRDefault="00937385" w:rsidP="007B5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>Customer</w:t>
            </w:r>
          </w:p>
        </w:tc>
        <w:tc>
          <w:tcPr>
            <w:tcW w:w="1622" w:type="dxa"/>
          </w:tcPr>
          <w:p w14:paraId="3C391A72" w14:textId="4C426F25" w:rsidR="00937385" w:rsidRPr="00ED53A8" w:rsidRDefault="00937385" w:rsidP="007B5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>Customer Type</w:t>
            </w:r>
          </w:p>
        </w:tc>
        <w:tc>
          <w:tcPr>
            <w:tcW w:w="3544" w:type="dxa"/>
          </w:tcPr>
          <w:p w14:paraId="55A2A70E" w14:textId="4F3EEDE4" w:rsidR="00937385" w:rsidRPr="00ED53A8" w:rsidRDefault="00937385" w:rsidP="007B5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>Motivation for Visiting sticks</w:t>
            </w:r>
          </w:p>
        </w:tc>
      </w:tr>
      <w:tr w:rsidR="007B5832" w:rsidRPr="00ED53A8" w14:paraId="13143FF0" w14:textId="77777777" w:rsidTr="0093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3C263B55" w14:textId="68BF1F7F" w:rsidR="00937385" w:rsidRPr="00ED53A8" w:rsidRDefault="00937385" w:rsidP="00772EEE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4099" w:type="dxa"/>
          </w:tcPr>
          <w:p w14:paraId="59029BFD" w14:textId="77777777" w:rsidR="00937385" w:rsidRPr="00ED53A8" w:rsidRDefault="00937385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Active people (Mostly Women) making healthy choices for their families</w:t>
            </w:r>
          </w:p>
          <w:p w14:paraId="15D1B902" w14:textId="0B399C1A" w:rsidR="00937385" w:rsidRPr="00ED53A8" w:rsidRDefault="00937385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2" w:type="dxa"/>
          </w:tcPr>
          <w:p w14:paraId="2BAEC878" w14:textId="6F0ED931" w:rsidR="00937385" w:rsidRPr="00ED53A8" w:rsidRDefault="00937385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Existing,</w:t>
            </w:r>
          </w:p>
          <w:p w14:paraId="14A43617" w14:textId="77777777" w:rsidR="00937385" w:rsidRPr="00ED53A8" w:rsidRDefault="00937385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Long-term,</w:t>
            </w:r>
          </w:p>
          <w:p w14:paraId="3D554DD6" w14:textId="7FE8215C" w:rsidR="00937385" w:rsidRPr="00ED53A8" w:rsidRDefault="00937385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Majorly Locals</w:t>
            </w:r>
          </w:p>
        </w:tc>
        <w:tc>
          <w:tcPr>
            <w:tcW w:w="3544" w:type="dxa"/>
          </w:tcPr>
          <w:p w14:paraId="5E9EF46F" w14:textId="49C83FA1" w:rsidR="00937385" w:rsidRPr="00ED53A8" w:rsidRDefault="00DE169B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Healthy fast-food</w:t>
            </w:r>
          </w:p>
        </w:tc>
      </w:tr>
      <w:tr w:rsidR="007B5832" w:rsidRPr="00ED53A8" w14:paraId="51582B71" w14:textId="77777777" w:rsidTr="00937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35A1F42B" w14:textId="7ABBBD3C" w:rsidR="00937385" w:rsidRPr="00ED53A8" w:rsidRDefault="00937385" w:rsidP="00772EEE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4099" w:type="dxa"/>
          </w:tcPr>
          <w:p w14:paraId="167B4A21" w14:textId="7D5145F1" w:rsidR="00937385" w:rsidRPr="00ED53A8" w:rsidRDefault="00937385" w:rsidP="00772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Working professional looking for a quick healthy lunch</w:t>
            </w: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 (or a quick pick-up)</w:t>
            </w: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 on their lunch break </w:t>
            </w:r>
            <w:r w:rsidR="00796CD8" w:rsidRPr="00ED53A8">
              <w:rPr>
                <w:rFonts w:ascii="Times New Roman" w:hAnsi="Times New Roman" w:cs="Times New Roman"/>
                <w:sz w:val="32"/>
                <w:szCs w:val="32"/>
              </w:rPr>
              <w:t>without much fuss</w:t>
            </w:r>
          </w:p>
          <w:p w14:paraId="0AE58619" w14:textId="21BEF3F6" w:rsidR="00937385" w:rsidRPr="00ED53A8" w:rsidRDefault="00937385" w:rsidP="00772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2" w:type="dxa"/>
          </w:tcPr>
          <w:p w14:paraId="5D64B3DA" w14:textId="12E41139" w:rsidR="00937385" w:rsidRPr="00ED53A8" w:rsidRDefault="00937385" w:rsidP="0093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Existing,</w:t>
            </w:r>
          </w:p>
          <w:p w14:paraId="3BC6E72E" w14:textId="7B549001" w:rsidR="00937385" w:rsidRPr="00ED53A8" w:rsidRDefault="00937385" w:rsidP="0093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Mostly Locals</w:t>
            </w:r>
          </w:p>
        </w:tc>
        <w:tc>
          <w:tcPr>
            <w:tcW w:w="3544" w:type="dxa"/>
          </w:tcPr>
          <w:p w14:paraId="5FB58264" w14:textId="34900AAD" w:rsidR="00937385" w:rsidRPr="00ED53A8" w:rsidRDefault="00796CD8" w:rsidP="00772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Want food that is quick, healthful and satisfying. Prefer online orders and quick pickups</w:t>
            </w:r>
          </w:p>
        </w:tc>
      </w:tr>
      <w:tr w:rsidR="007B5832" w:rsidRPr="00ED53A8" w14:paraId="074D091F" w14:textId="77777777" w:rsidTr="0093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0461D824" w14:textId="2B4A4F0B" w:rsidR="00937385" w:rsidRPr="00ED53A8" w:rsidRDefault="00937385" w:rsidP="00772EEE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4099" w:type="dxa"/>
          </w:tcPr>
          <w:p w14:paraId="46A6CCDB" w14:textId="39B197C0" w:rsidR="00937385" w:rsidRPr="00ED53A8" w:rsidRDefault="00937385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Single people ranging from their mid-20’s to mid-40’s</w:t>
            </w:r>
            <w:r w:rsidR="00796CD8"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E876438" w14:textId="2120DA42" w:rsidR="00937385" w:rsidRPr="00ED53A8" w:rsidRDefault="00937385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2" w:type="dxa"/>
          </w:tcPr>
          <w:p w14:paraId="577C6E52" w14:textId="77777777" w:rsidR="00937385" w:rsidRPr="00ED53A8" w:rsidRDefault="00937385" w:rsidP="0093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Existing,</w:t>
            </w:r>
          </w:p>
          <w:p w14:paraId="7D7537B5" w14:textId="6F9C25AD" w:rsidR="00937385" w:rsidRPr="00ED53A8" w:rsidRDefault="00937385" w:rsidP="0093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Mostly </w:t>
            </w:r>
            <w:r w:rsidR="007B5832" w:rsidRPr="00ED53A8">
              <w:rPr>
                <w:rFonts w:ascii="Times New Roman" w:hAnsi="Times New Roman" w:cs="Times New Roman"/>
                <w:sz w:val="32"/>
                <w:szCs w:val="32"/>
              </w:rPr>
              <w:t>Residents</w:t>
            </w:r>
          </w:p>
        </w:tc>
        <w:tc>
          <w:tcPr>
            <w:tcW w:w="3544" w:type="dxa"/>
          </w:tcPr>
          <w:p w14:paraId="417A2E3F" w14:textId="269E1679" w:rsidR="00937385" w:rsidRPr="00ED53A8" w:rsidRDefault="00796CD8" w:rsidP="0079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oo busy to cook food or don’t like to prepare food themselves</w:t>
            </w: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 but looking emphasize healthy eating and active lifestyle</w:t>
            </w:r>
          </w:p>
        </w:tc>
      </w:tr>
      <w:tr w:rsidR="007B5832" w:rsidRPr="00ED53A8" w14:paraId="5C1AF5E0" w14:textId="77777777" w:rsidTr="00937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77CB6F85" w14:textId="5CC72BCA" w:rsidR="00937385" w:rsidRPr="00ED53A8" w:rsidRDefault="00937385" w:rsidP="00772EEE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4099" w:type="dxa"/>
          </w:tcPr>
          <w:p w14:paraId="3163A2C2" w14:textId="703E7A69" w:rsidR="00937385" w:rsidRPr="00ED53A8" w:rsidRDefault="00937385" w:rsidP="00796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People </w:t>
            </w:r>
            <w:r w:rsidR="00796CD8"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involved in sports. </w:t>
            </w: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Example – Soccer moms with their kids</w:t>
            </w:r>
          </w:p>
        </w:tc>
        <w:tc>
          <w:tcPr>
            <w:tcW w:w="1622" w:type="dxa"/>
          </w:tcPr>
          <w:p w14:paraId="7DA3A18C" w14:textId="409629B6" w:rsidR="00937385" w:rsidRPr="00ED53A8" w:rsidRDefault="00937385" w:rsidP="00772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Existing</w:t>
            </w:r>
            <w:r w:rsidR="007B5832"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7B5832" w:rsidRPr="00ED53A8">
              <w:rPr>
                <w:rFonts w:ascii="Times New Roman" w:hAnsi="Times New Roman" w:cs="Times New Roman"/>
                <w:sz w:val="32"/>
                <w:szCs w:val="32"/>
              </w:rPr>
              <w:t>Local</w:t>
            </w:r>
            <w:r w:rsidR="007B5832"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7B5832" w:rsidRPr="00ED53A8">
              <w:rPr>
                <w:rFonts w:ascii="Times New Roman" w:hAnsi="Times New Roman" w:cs="Times New Roman"/>
                <w:sz w:val="32"/>
                <w:szCs w:val="32"/>
              </w:rPr>
              <w:t>residents</w:t>
            </w:r>
          </w:p>
        </w:tc>
        <w:tc>
          <w:tcPr>
            <w:tcW w:w="3544" w:type="dxa"/>
          </w:tcPr>
          <w:p w14:paraId="65F0A5F1" w14:textId="6896D409" w:rsidR="00937385" w:rsidRPr="00ED53A8" w:rsidRDefault="00796CD8" w:rsidP="00796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looking for a way to have fun with family while </w:t>
            </w: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emphasizing on nutrition for themselves and their kids</w:t>
            </w:r>
          </w:p>
        </w:tc>
      </w:tr>
      <w:tr w:rsidR="007B5832" w:rsidRPr="00ED53A8" w14:paraId="6D63B2C1" w14:textId="77777777" w:rsidTr="0093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67DC56B9" w14:textId="5FE7D992" w:rsidR="00937385" w:rsidRPr="00ED53A8" w:rsidRDefault="00937385" w:rsidP="00772EEE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4099" w:type="dxa"/>
          </w:tcPr>
          <w:p w14:paraId="11577EB9" w14:textId="14460D57" w:rsidR="00937385" w:rsidRPr="00ED53A8" w:rsidRDefault="007B5832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Students, sports fan – University of Virginia</w:t>
            </w:r>
          </w:p>
        </w:tc>
        <w:tc>
          <w:tcPr>
            <w:tcW w:w="1622" w:type="dxa"/>
          </w:tcPr>
          <w:p w14:paraId="10879799" w14:textId="64185371" w:rsidR="00937385" w:rsidRPr="00ED53A8" w:rsidRDefault="007B5832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New, Transient</w:t>
            </w:r>
          </w:p>
        </w:tc>
        <w:tc>
          <w:tcPr>
            <w:tcW w:w="3544" w:type="dxa"/>
          </w:tcPr>
          <w:p w14:paraId="34564A0D" w14:textId="4579E7DA" w:rsidR="00937385" w:rsidRPr="00ED53A8" w:rsidRDefault="00444FD8" w:rsidP="00772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Coupons, inexpensive health conscious diners</w:t>
            </w:r>
          </w:p>
        </w:tc>
      </w:tr>
      <w:tr w:rsidR="007B5832" w:rsidRPr="00ED53A8" w14:paraId="73ADB2DA" w14:textId="77777777" w:rsidTr="00444FD8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623512D8" w14:textId="5C92932C" w:rsidR="00937385" w:rsidRPr="00ED53A8" w:rsidRDefault="00937385" w:rsidP="00772EEE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4099" w:type="dxa"/>
          </w:tcPr>
          <w:p w14:paraId="24CD94BE" w14:textId="5E7A7CAC" w:rsidR="00937385" w:rsidRPr="00ED53A8" w:rsidRDefault="007B5832" w:rsidP="00772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Tennis, Golf sports fan with higher household incomes</w:t>
            </w:r>
          </w:p>
        </w:tc>
        <w:tc>
          <w:tcPr>
            <w:tcW w:w="1622" w:type="dxa"/>
          </w:tcPr>
          <w:p w14:paraId="01F9190B" w14:textId="4C5C83DA" w:rsidR="00937385" w:rsidRPr="00ED53A8" w:rsidRDefault="007B5832" w:rsidP="00772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New, Transient</w:t>
            </w:r>
          </w:p>
        </w:tc>
        <w:tc>
          <w:tcPr>
            <w:tcW w:w="3544" w:type="dxa"/>
          </w:tcPr>
          <w:p w14:paraId="32E76F83" w14:textId="1EB2BB4D" w:rsidR="00937385" w:rsidRPr="00ED53A8" w:rsidRDefault="00DE169B" w:rsidP="00772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Fast - casual restaurant</w:t>
            </w:r>
          </w:p>
        </w:tc>
      </w:tr>
    </w:tbl>
    <w:p w14:paraId="5C12D6C4" w14:textId="10BCB22C" w:rsidR="00C33B8A" w:rsidRPr="00AD154D" w:rsidRDefault="00AA6C60">
      <w:pPr>
        <w:rPr>
          <w:rFonts w:ascii="Times New Roman" w:hAnsi="Times New Roman" w:cs="Times New Roman"/>
          <w:b/>
          <w:sz w:val="32"/>
          <w:szCs w:val="32"/>
        </w:rPr>
      </w:pPr>
      <w:r w:rsidRPr="00AD154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Question 3: What does the survey data tell us about </w:t>
      </w:r>
      <w:r w:rsidR="0029050D" w:rsidRPr="00AD154D">
        <w:rPr>
          <w:rFonts w:ascii="Times New Roman" w:hAnsi="Times New Roman" w:cs="Times New Roman"/>
          <w:b/>
          <w:sz w:val="32"/>
          <w:szCs w:val="32"/>
        </w:rPr>
        <w:t>differences between customers and non-customers?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420"/>
        <w:gridCol w:w="4099"/>
        <w:gridCol w:w="4831"/>
      </w:tblGrid>
      <w:tr w:rsidR="00465F12" w:rsidRPr="00ED53A8" w14:paraId="498C4A19" w14:textId="77777777" w:rsidTr="0046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4A592E94" w14:textId="77777777" w:rsidR="00465F12" w:rsidRPr="00ED53A8" w:rsidRDefault="00465F12" w:rsidP="00652A29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099" w:type="dxa"/>
          </w:tcPr>
          <w:p w14:paraId="5A5CCA57" w14:textId="77777777" w:rsidR="00465F12" w:rsidRPr="00ED53A8" w:rsidRDefault="00465F12" w:rsidP="00652A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>Customer</w:t>
            </w:r>
          </w:p>
        </w:tc>
        <w:tc>
          <w:tcPr>
            <w:tcW w:w="4831" w:type="dxa"/>
          </w:tcPr>
          <w:p w14:paraId="34CB5EFF" w14:textId="2BD88756" w:rsidR="00465F12" w:rsidRPr="00ED53A8" w:rsidRDefault="00465F12" w:rsidP="0046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>Non-</w:t>
            </w:r>
            <w:r w:rsidRPr="00ED53A8">
              <w:rPr>
                <w:rFonts w:ascii="Times New Roman" w:hAnsi="Times New Roman" w:cs="Times New Roman"/>
                <w:bCs w:val="0"/>
                <w:sz w:val="32"/>
                <w:szCs w:val="32"/>
              </w:rPr>
              <w:t xml:space="preserve">Customer </w:t>
            </w:r>
          </w:p>
        </w:tc>
      </w:tr>
      <w:tr w:rsidR="00465F12" w:rsidRPr="00ED53A8" w14:paraId="08100D1C" w14:textId="77777777" w:rsidTr="0046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26037C1F" w14:textId="77777777" w:rsidR="00465F12" w:rsidRPr="00ED53A8" w:rsidRDefault="00465F12" w:rsidP="00652A29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4099" w:type="dxa"/>
          </w:tcPr>
          <w:p w14:paraId="76CAEA6B" w14:textId="6537FFC3" w:rsidR="00465F12" w:rsidRPr="00ED53A8" w:rsidRDefault="00ED53A8" w:rsidP="00465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Type of customer: loyal, transient</w:t>
            </w:r>
          </w:p>
        </w:tc>
        <w:tc>
          <w:tcPr>
            <w:tcW w:w="4831" w:type="dxa"/>
          </w:tcPr>
          <w:p w14:paraId="09EF89C2" w14:textId="43144308" w:rsidR="00465F12" w:rsidRPr="00ED53A8" w:rsidRDefault="00FD155A" w:rsidP="00652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loyal: Changing between many brands</w:t>
            </w:r>
          </w:p>
        </w:tc>
      </w:tr>
      <w:tr w:rsidR="00465F12" w:rsidRPr="00ED53A8" w14:paraId="2FB35295" w14:textId="77777777" w:rsidTr="0046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009368C3" w14:textId="0D73EEA5" w:rsidR="00465F12" w:rsidRPr="00ED53A8" w:rsidRDefault="00465F12" w:rsidP="00652A29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4099" w:type="dxa"/>
          </w:tcPr>
          <w:p w14:paraId="3226B1D8" w14:textId="305BD54D" w:rsidR="00C031E2" w:rsidRPr="00ED53A8" w:rsidRDefault="00C031E2" w:rsidP="00465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Price: Value for money</w:t>
            </w:r>
            <w:r w:rsidR="00ED53A8" w:rsidRPr="00ED53A8">
              <w:rPr>
                <w:rFonts w:ascii="Times New Roman" w:hAnsi="Times New Roman" w:cs="Times New Roman"/>
                <w:sz w:val="32"/>
                <w:szCs w:val="32"/>
              </w:rPr>
              <w:t>, Income levels</w:t>
            </w:r>
          </w:p>
        </w:tc>
        <w:tc>
          <w:tcPr>
            <w:tcW w:w="4831" w:type="dxa"/>
          </w:tcPr>
          <w:p w14:paraId="11817D5F" w14:textId="263C6E5E" w:rsidR="00465F12" w:rsidRPr="00ED53A8" w:rsidRDefault="00FD155A" w:rsidP="00652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Can a non-customer be a potential customer</w:t>
            </w:r>
            <w:r w:rsidR="00EA76EE">
              <w:rPr>
                <w:rFonts w:ascii="Times New Roman" w:hAnsi="Times New Roman" w:cs="Times New Roman"/>
                <w:sz w:val="32"/>
                <w:szCs w:val="32"/>
              </w:rPr>
              <w:t xml:space="preserve"> based on spends</w:t>
            </w:r>
          </w:p>
        </w:tc>
      </w:tr>
      <w:tr w:rsidR="00C031E2" w:rsidRPr="00ED53A8" w14:paraId="31CAFEC9" w14:textId="77777777" w:rsidTr="0046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4D91F148" w14:textId="6CE96C50" w:rsidR="00C031E2" w:rsidRPr="00ED53A8" w:rsidRDefault="00C031E2" w:rsidP="00652A29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4099" w:type="dxa"/>
          </w:tcPr>
          <w:p w14:paraId="72E2467F" w14:textId="3346141D" w:rsidR="00C031E2" w:rsidRPr="00ED53A8" w:rsidRDefault="00C031E2" w:rsidP="00465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sz w:val="32"/>
                <w:szCs w:val="32"/>
              </w:rPr>
              <w:t>Demographic information</w:t>
            </w:r>
            <w:r w:rsidR="00ED53A8" w:rsidRPr="00ED53A8">
              <w:rPr>
                <w:rFonts w:ascii="Times New Roman" w:hAnsi="Times New Roman" w:cs="Times New Roman"/>
                <w:sz w:val="32"/>
                <w:szCs w:val="32"/>
              </w:rPr>
              <w:t xml:space="preserve">: What areas to serve: Customer’s </w:t>
            </w:r>
            <w:r w:rsidR="00ED53A8" w:rsidRPr="00ED53A8">
              <w:rPr>
                <w:rFonts w:ascii="Times New Roman" w:hAnsi="Times New Roman" w:cs="Times New Roman"/>
                <w:sz w:val="32"/>
                <w:szCs w:val="32"/>
              </w:rPr>
              <w:t>Home and work locations</w:t>
            </w:r>
            <w:r w:rsidR="00ED53A8" w:rsidRPr="00ED53A8">
              <w:rPr>
                <w:rFonts w:ascii="Times New Roman" w:hAnsi="Times New Roman" w:cs="Times New Roman"/>
                <w:sz w:val="32"/>
                <w:szCs w:val="32"/>
              </w:rPr>
              <w:t>, zip codes</w:t>
            </w:r>
          </w:p>
        </w:tc>
        <w:tc>
          <w:tcPr>
            <w:tcW w:w="4831" w:type="dxa"/>
          </w:tcPr>
          <w:p w14:paraId="6DB77331" w14:textId="751D01F5" w:rsidR="00C031E2" w:rsidRPr="00ED53A8" w:rsidRDefault="00EA76EE" w:rsidP="00652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 reliable information</w:t>
            </w:r>
          </w:p>
        </w:tc>
      </w:tr>
      <w:tr w:rsidR="00C031E2" w:rsidRPr="00ED53A8" w14:paraId="0AF8267E" w14:textId="77777777" w:rsidTr="0046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5A64950C" w14:textId="51ED3046" w:rsidR="00C031E2" w:rsidRPr="00ED53A8" w:rsidRDefault="00C031E2" w:rsidP="00652A29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D53A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4099" w:type="dxa"/>
          </w:tcPr>
          <w:p w14:paraId="5FB6DAAE" w14:textId="32899084" w:rsidR="00C031E2" w:rsidRPr="00ED53A8" w:rsidRDefault="00EA76EE" w:rsidP="00EA7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Concerned about Time and health</w:t>
            </w:r>
          </w:p>
        </w:tc>
        <w:tc>
          <w:tcPr>
            <w:tcW w:w="4831" w:type="dxa"/>
          </w:tcPr>
          <w:p w14:paraId="04F01F94" w14:textId="7A0A3841" w:rsidR="00C031E2" w:rsidRPr="00ED53A8" w:rsidRDefault="00EA76EE" w:rsidP="00652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so concerned</w:t>
            </w:r>
          </w:p>
        </w:tc>
      </w:tr>
      <w:tr w:rsidR="00EA76EE" w:rsidRPr="00EA76EE" w14:paraId="65D160B7" w14:textId="77777777" w:rsidTr="00EA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43DD2EC9" w14:textId="2C7828B8" w:rsidR="00EA76EE" w:rsidRPr="00EA76EE" w:rsidRDefault="00EA76EE" w:rsidP="00652A29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EA76EE">
              <w:rPr>
                <w:rFonts w:ascii="Times New Roman" w:hAnsi="Times New Roman" w:cs="Times New Roman"/>
                <w:b w:val="0"/>
                <w:sz w:val="32"/>
                <w:szCs w:val="32"/>
              </w:rPr>
              <w:t>5</w:t>
            </w:r>
          </w:p>
        </w:tc>
        <w:tc>
          <w:tcPr>
            <w:tcW w:w="4099" w:type="dxa"/>
          </w:tcPr>
          <w:p w14:paraId="1758A9FE" w14:textId="60C99144" w:rsidR="00EA76EE" w:rsidRPr="00EA76EE" w:rsidRDefault="00564E84" w:rsidP="00EA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Family thrift</w:t>
            </w:r>
          </w:p>
        </w:tc>
        <w:tc>
          <w:tcPr>
            <w:tcW w:w="4831" w:type="dxa"/>
          </w:tcPr>
          <w:p w14:paraId="3F7E2800" w14:textId="2FD6D8E3" w:rsidR="00EA76EE" w:rsidRPr="00EA76EE" w:rsidRDefault="00564E84" w:rsidP="00652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Cannot say</w:t>
            </w:r>
          </w:p>
        </w:tc>
      </w:tr>
    </w:tbl>
    <w:p w14:paraId="3D06D654" w14:textId="0CB187CF" w:rsidR="00465F12" w:rsidRDefault="00465F12">
      <w:pPr>
        <w:rPr>
          <w:rFonts w:ascii="Times New Roman" w:hAnsi="Times New Roman" w:cs="Times New Roman"/>
          <w:sz w:val="32"/>
          <w:szCs w:val="32"/>
        </w:rPr>
      </w:pPr>
    </w:p>
    <w:p w14:paraId="0F2E0697" w14:textId="3D501640" w:rsidR="00AD154D" w:rsidRDefault="00AD154D" w:rsidP="00AD154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4</w:t>
      </w:r>
      <w:r w:rsidRPr="00AD154D">
        <w:rPr>
          <w:rFonts w:ascii="Times New Roman" w:hAnsi="Times New Roman" w:cs="Times New Roman"/>
          <w:b/>
          <w:sz w:val="32"/>
          <w:szCs w:val="32"/>
        </w:rPr>
        <w:t xml:space="preserve">: What survey </w:t>
      </w:r>
      <w:r>
        <w:rPr>
          <w:rFonts w:ascii="Times New Roman" w:hAnsi="Times New Roman" w:cs="Times New Roman"/>
          <w:b/>
          <w:sz w:val="32"/>
          <w:szCs w:val="32"/>
        </w:rPr>
        <w:t xml:space="preserve">questions would you use to identify the </w:t>
      </w:r>
      <w:r w:rsidRPr="00AD154D">
        <w:rPr>
          <w:rFonts w:ascii="Times New Roman" w:hAnsi="Times New Roman" w:cs="Times New Roman"/>
          <w:b/>
          <w:sz w:val="32"/>
          <w:szCs w:val="32"/>
        </w:rPr>
        <w:t>customer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154D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egments</w:t>
      </w:r>
      <w:r w:rsidRPr="00AD154D">
        <w:rPr>
          <w:rFonts w:ascii="Times New Roman" w:hAnsi="Times New Roman" w:cs="Times New Roman"/>
          <w:b/>
          <w:sz w:val="32"/>
          <w:szCs w:val="32"/>
        </w:rPr>
        <w:t>?</w:t>
      </w:r>
      <w:bookmarkStart w:id="0" w:name="_GoBack"/>
      <w:bookmarkEnd w:id="0"/>
    </w:p>
    <w:p w14:paraId="0033F101" w14:textId="63B17692" w:rsidR="009304B3" w:rsidRPr="00EE370F" w:rsidRDefault="009304B3" w:rsidP="00EE37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How did you first find out about sticks?</w:t>
      </w:r>
    </w:p>
    <w:p w14:paraId="3E498AFF" w14:textId="6845533B" w:rsidR="007A20E9" w:rsidRPr="00EE370F" w:rsidRDefault="007A20E9" w:rsidP="00EE37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What’s your age?</w:t>
      </w:r>
    </w:p>
    <w:p w14:paraId="3BDEAAA5" w14:textId="2E41819D" w:rsidR="007A20E9" w:rsidRPr="00EE370F" w:rsidRDefault="007A20E9" w:rsidP="00EE37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In what Zip code is your work located?</w:t>
      </w:r>
    </w:p>
    <w:p w14:paraId="48E65C57" w14:textId="4103F76D" w:rsidR="007A20E9" w:rsidRPr="00EE370F" w:rsidRDefault="007A20E9" w:rsidP="00EE37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 xml:space="preserve">In what Zip code is your </w:t>
      </w:r>
      <w:r w:rsidRPr="00EE370F">
        <w:rPr>
          <w:rFonts w:ascii="Times New Roman" w:hAnsi="Times New Roman" w:cs="Times New Roman"/>
          <w:sz w:val="32"/>
          <w:szCs w:val="32"/>
        </w:rPr>
        <w:t>Home</w:t>
      </w:r>
      <w:r w:rsidRPr="00EE370F">
        <w:rPr>
          <w:rFonts w:ascii="Times New Roman" w:hAnsi="Times New Roman" w:cs="Times New Roman"/>
          <w:sz w:val="32"/>
          <w:szCs w:val="32"/>
        </w:rPr>
        <w:t xml:space="preserve"> located?</w:t>
      </w:r>
    </w:p>
    <w:p w14:paraId="5037F214" w14:textId="06387CF1" w:rsidR="007A20E9" w:rsidRPr="00EE370F" w:rsidRDefault="007A20E9" w:rsidP="00EE37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What is your approximate average annual household income?</w:t>
      </w:r>
    </w:p>
    <w:p w14:paraId="0A6CDF61" w14:textId="72E4A0B0" w:rsidR="00EE370F" w:rsidRPr="00EE370F" w:rsidRDefault="00EE370F" w:rsidP="00EE37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How many times in the last week did you do the following?</w:t>
      </w:r>
    </w:p>
    <w:p w14:paraId="0DC25286" w14:textId="02A0EEF1" w:rsidR="00EE370F" w:rsidRPr="00EE370F" w:rsidRDefault="00EE370F" w:rsidP="00EE370F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Buy lunch at workplace</w:t>
      </w:r>
    </w:p>
    <w:p w14:paraId="7DA01DB7" w14:textId="2F6A4BFE" w:rsidR="00EE370F" w:rsidRPr="00EE370F" w:rsidRDefault="00EE370F" w:rsidP="00EE370F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Buy lunch at a restaurant/food court/ food truck</w:t>
      </w:r>
    </w:p>
    <w:p w14:paraId="1BF20EBD" w14:textId="2C22A422" w:rsidR="00EE370F" w:rsidRPr="00EE370F" w:rsidRDefault="00EE370F" w:rsidP="00EE37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How did you first find out about sticks?</w:t>
      </w:r>
    </w:p>
    <w:p w14:paraId="302C3CBB" w14:textId="636965B5" w:rsidR="00EE370F" w:rsidRPr="00EE370F" w:rsidRDefault="00EE370F" w:rsidP="00EE37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 xml:space="preserve">In the last month, how often have you visited sticks for the following occasions? </w:t>
      </w:r>
    </w:p>
    <w:p w14:paraId="5D6FBADA" w14:textId="5C8B787D" w:rsidR="00EE370F" w:rsidRPr="00EE370F" w:rsidRDefault="00EE370F" w:rsidP="00EE37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Weekday Lunch</w:t>
      </w:r>
    </w:p>
    <w:p w14:paraId="22601ED4" w14:textId="53784BDD" w:rsidR="00EE370F" w:rsidRPr="00EE370F" w:rsidRDefault="00EE370F" w:rsidP="00EE37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lastRenderedPageBreak/>
        <w:t>Weekday Dinner</w:t>
      </w:r>
    </w:p>
    <w:p w14:paraId="6D9A4C91" w14:textId="1BE5129C" w:rsidR="00EE370F" w:rsidRPr="00EE370F" w:rsidRDefault="00EE370F" w:rsidP="00EE37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Weekend Lunch</w:t>
      </w:r>
    </w:p>
    <w:p w14:paraId="49033A6C" w14:textId="3E07A830" w:rsidR="00EE370F" w:rsidRPr="00EE370F" w:rsidRDefault="00EE370F" w:rsidP="00EE37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Weekend Dinner</w:t>
      </w:r>
    </w:p>
    <w:p w14:paraId="2A1EBC9F" w14:textId="786A89CB" w:rsidR="009304B3" w:rsidRPr="00EE370F" w:rsidRDefault="00EE370F" w:rsidP="00AD154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EE370F">
        <w:rPr>
          <w:rFonts w:ascii="Times New Roman" w:hAnsi="Times New Roman" w:cs="Times New Roman"/>
          <w:sz w:val="32"/>
          <w:szCs w:val="32"/>
        </w:rPr>
        <w:t>How do you find restaurant coupons?</w:t>
      </w:r>
    </w:p>
    <w:p w14:paraId="773BDE95" w14:textId="0F7E187E" w:rsidR="00AD154D" w:rsidRDefault="00AD154D" w:rsidP="00AD154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5</w:t>
      </w:r>
      <w:r w:rsidRPr="00AD154D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How many customer segments can you estimate from the survey data</w:t>
      </w:r>
      <w:r w:rsidRPr="00AD154D">
        <w:rPr>
          <w:rFonts w:ascii="Times New Roman" w:hAnsi="Times New Roman" w:cs="Times New Roman"/>
          <w:b/>
          <w:sz w:val="32"/>
          <w:szCs w:val="32"/>
        </w:rPr>
        <w:t>?</w:t>
      </w:r>
    </w:p>
    <w:p w14:paraId="2A3534EC" w14:textId="389057C7" w:rsidR="00EE370F" w:rsidRDefault="00EE370F" w:rsidP="00EE37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 are the profiles of the customer segments?</w:t>
      </w:r>
    </w:p>
    <w:p w14:paraId="223B8D9B" w14:textId="1903799A" w:rsidR="00EE370F" w:rsidRDefault="00EE370F" w:rsidP="00EE37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What </w:t>
      </w:r>
      <w:r>
        <w:rPr>
          <w:rFonts w:ascii="Times New Roman" w:hAnsi="Times New Roman" w:cs="Times New Roman"/>
          <w:b/>
          <w:sz w:val="32"/>
          <w:szCs w:val="32"/>
        </w:rPr>
        <w:t>customer segments</w:t>
      </w:r>
      <w:r w:rsidR="00CC39C9">
        <w:rPr>
          <w:rFonts w:ascii="Times New Roman" w:hAnsi="Times New Roman" w:cs="Times New Roman"/>
          <w:b/>
          <w:sz w:val="32"/>
          <w:szCs w:val="32"/>
        </w:rPr>
        <w:t xml:space="preserve"> should S</w:t>
      </w:r>
      <w:r>
        <w:rPr>
          <w:rFonts w:ascii="Times New Roman" w:hAnsi="Times New Roman" w:cs="Times New Roman"/>
          <w:b/>
          <w:sz w:val="32"/>
          <w:szCs w:val="32"/>
        </w:rPr>
        <w:t>ticks target?</w:t>
      </w:r>
    </w:p>
    <w:p w14:paraId="2836E974" w14:textId="77777777" w:rsidR="00CC39C9" w:rsidRDefault="00CC39C9" w:rsidP="00CC39C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PlainTable1"/>
        <w:tblW w:w="9562" w:type="dxa"/>
        <w:jc w:val="center"/>
        <w:tblLook w:val="04A0" w:firstRow="1" w:lastRow="0" w:firstColumn="1" w:lastColumn="0" w:noHBand="0" w:noVBand="1"/>
      </w:tblPr>
      <w:tblGrid>
        <w:gridCol w:w="688"/>
        <w:gridCol w:w="2618"/>
        <w:gridCol w:w="3295"/>
        <w:gridCol w:w="2961"/>
      </w:tblGrid>
      <w:tr w:rsidR="00DE3272" w14:paraId="454F29DB" w14:textId="77777777" w:rsidTr="00CC3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71BA9CC" w14:textId="47E08BBE" w:rsidR="00CC39C9" w:rsidRPr="00CC39C9" w:rsidRDefault="00CC39C9" w:rsidP="00CC3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39C9">
              <w:rPr>
                <w:rFonts w:ascii="Times New Roman" w:hAnsi="Times New Roman" w:cs="Times New Roman"/>
                <w:sz w:val="32"/>
                <w:szCs w:val="32"/>
              </w:rPr>
              <w:t>No.</w:t>
            </w:r>
          </w:p>
        </w:tc>
        <w:tc>
          <w:tcPr>
            <w:tcW w:w="2662" w:type="dxa"/>
          </w:tcPr>
          <w:p w14:paraId="1B4DAE09" w14:textId="2935B758" w:rsidR="00CC39C9" w:rsidRPr="00CC39C9" w:rsidRDefault="00CC39C9" w:rsidP="00CC39C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C39C9">
              <w:rPr>
                <w:rFonts w:ascii="Times New Roman" w:hAnsi="Times New Roman" w:cs="Times New Roman"/>
                <w:sz w:val="32"/>
                <w:szCs w:val="32"/>
              </w:rPr>
              <w:t>Segment</w:t>
            </w:r>
          </w:p>
        </w:tc>
        <w:tc>
          <w:tcPr>
            <w:tcW w:w="3402" w:type="dxa"/>
          </w:tcPr>
          <w:p w14:paraId="0E1A4838" w14:textId="0CC7645E" w:rsidR="00CC39C9" w:rsidRPr="00CC39C9" w:rsidRDefault="00CC39C9" w:rsidP="00CC39C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C39C9">
              <w:rPr>
                <w:rFonts w:ascii="Times New Roman" w:hAnsi="Times New Roman" w:cs="Times New Roman"/>
                <w:sz w:val="32"/>
                <w:szCs w:val="32"/>
              </w:rPr>
              <w:t>Profile</w:t>
            </w:r>
          </w:p>
        </w:tc>
        <w:tc>
          <w:tcPr>
            <w:tcW w:w="3042" w:type="dxa"/>
          </w:tcPr>
          <w:p w14:paraId="2151419F" w14:textId="586222DE" w:rsidR="00CC39C9" w:rsidRPr="00CC39C9" w:rsidRDefault="00CC39C9" w:rsidP="00CC39C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C39C9">
              <w:rPr>
                <w:rFonts w:ascii="Times New Roman" w:hAnsi="Times New Roman" w:cs="Times New Roman"/>
                <w:sz w:val="32"/>
                <w:szCs w:val="32"/>
              </w:rPr>
              <w:t>Target</w:t>
            </w:r>
          </w:p>
        </w:tc>
      </w:tr>
      <w:tr w:rsidR="00DE3272" w14:paraId="7AA8E775" w14:textId="77777777" w:rsidTr="00CC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905A023" w14:textId="0C5DE3D9" w:rsidR="00CC39C9" w:rsidRDefault="00CC39C9" w:rsidP="00CC39C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</w:t>
            </w:r>
          </w:p>
        </w:tc>
        <w:tc>
          <w:tcPr>
            <w:tcW w:w="2662" w:type="dxa"/>
          </w:tcPr>
          <w:p w14:paraId="37DD0F92" w14:textId="03725B0F" w:rsidR="00CC39C9" w:rsidRPr="00FE2841" w:rsidRDefault="00FE2841" w:rsidP="00CC39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E2841">
              <w:rPr>
                <w:rFonts w:ascii="Times New Roman" w:hAnsi="Times New Roman" w:cs="Times New Roman"/>
                <w:sz w:val="32"/>
                <w:szCs w:val="32"/>
              </w:rPr>
              <w:t>Demographic: Location</w:t>
            </w:r>
          </w:p>
        </w:tc>
        <w:tc>
          <w:tcPr>
            <w:tcW w:w="3402" w:type="dxa"/>
          </w:tcPr>
          <w:p w14:paraId="36AB1800" w14:textId="31C76445" w:rsidR="00CC39C9" w:rsidRPr="00FE2841" w:rsidRDefault="00FE2841" w:rsidP="004A14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Working professionals aged in mid-20’s to mid-40’s</w:t>
            </w:r>
            <w:r w:rsidR="004A1442">
              <w:rPr>
                <w:rFonts w:ascii="Times New Roman" w:hAnsi="Times New Roman" w:cs="Times New Roman"/>
                <w:sz w:val="32"/>
                <w:szCs w:val="32"/>
              </w:rPr>
              <w:t>, Single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42" w:type="dxa"/>
          </w:tcPr>
          <w:p w14:paraId="5CC4882C" w14:textId="60D9E5E3" w:rsidR="00CC39C9" w:rsidRPr="00FE2841" w:rsidRDefault="00FE2841" w:rsidP="00FE284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Working professionals in companies located in same geographical area</w:t>
            </w:r>
          </w:p>
        </w:tc>
      </w:tr>
      <w:tr w:rsidR="00DE3272" w14:paraId="04C22265" w14:textId="77777777" w:rsidTr="00CC39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CC46DCA" w14:textId="08FABDEC" w:rsidR="00CC39C9" w:rsidRDefault="00CC39C9" w:rsidP="00CC39C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2</w:t>
            </w:r>
          </w:p>
        </w:tc>
        <w:tc>
          <w:tcPr>
            <w:tcW w:w="2662" w:type="dxa"/>
          </w:tcPr>
          <w:p w14:paraId="56B4A2A4" w14:textId="21EDA4E3" w:rsidR="00CC39C9" w:rsidRPr="00FE2841" w:rsidRDefault="004A1442" w:rsidP="00CC39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 and Purchasing approach</w:t>
            </w:r>
          </w:p>
        </w:tc>
        <w:tc>
          <w:tcPr>
            <w:tcW w:w="3402" w:type="dxa"/>
          </w:tcPr>
          <w:p w14:paraId="6AD0599F" w14:textId="740204A7" w:rsidR="0067222E" w:rsidRPr="00FE2841" w:rsidRDefault="0067222E" w:rsidP="004A14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People who order ahead via mobile apps and pick up food</w:t>
            </w:r>
          </w:p>
        </w:tc>
        <w:tc>
          <w:tcPr>
            <w:tcW w:w="3042" w:type="dxa"/>
          </w:tcPr>
          <w:p w14:paraId="491C3137" w14:textId="6B84E519" w:rsidR="0067222E" w:rsidRDefault="0067222E" w:rsidP="006722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Working professionals with Higher urgency</w:t>
            </w:r>
            <w:r w:rsidR="00931C43">
              <w:rPr>
                <w:rFonts w:ascii="Times New Roman" w:hAnsi="Times New Roman" w:cs="Times New Roman"/>
                <w:sz w:val="32"/>
                <w:szCs w:val="32"/>
              </w:rPr>
              <w:t>, up and coming</w:t>
            </w:r>
          </w:p>
          <w:p w14:paraId="560B261E" w14:textId="190F7085" w:rsidR="00CC39C9" w:rsidRPr="00FE2841" w:rsidRDefault="00CC39C9" w:rsidP="00CC39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3272" w14:paraId="43D77567" w14:textId="77777777" w:rsidTr="00CC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6AE39D6" w14:textId="1654C228" w:rsidR="00CC39C9" w:rsidRDefault="00CC39C9" w:rsidP="00CC39C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3</w:t>
            </w:r>
          </w:p>
        </w:tc>
        <w:tc>
          <w:tcPr>
            <w:tcW w:w="2662" w:type="dxa"/>
          </w:tcPr>
          <w:p w14:paraId="04ED829D" w14:textId="383F40CE" w:rsidR="00CC39C9" w:rsidRPr="00FE2841" w:rsidRDefault="00DE3272" w:rsidP="00CC39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Behavioral</w:t>
            </w:r>
            <w:r w:rsidR="00AC21FA">
              <w:rPr>
                <w:rFonts w:ascii="Times New Roman" w:hAnsi="Times New Roman" w:cs="Times New Roman"/>
                <w:sz w:val="32"/>
                <w:szCs w:val="32"/>
              </w:rPr>
              <w:t>: Occasion</w:t>
            </w:r>
          </w:p>
        </w:tc>
        <w:tc>
          <w:tcPr>
            <w:tcW w:w="3402" w:type="dxa"/>
          </w:tcPr>
          <w:p w14:paraId="26B87988" w14:textId="1C4685C6" w:rsidR="00CC39C9" w:rsidRPr="00FE2841" w:rsidRDefault="00AC21FA" w:rsidP="00CC39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Customers taking food during lunch breaks (or dinner) at work</w:t>
            </w:r>
          </w:p>
        </w:tc>
        <w:tc>
          <w:tcPr>
            <w:tcW w:w="3042" w:type="dxa"/>
          </w:tcPr>
          <w:p w14:paraId="0E1B2E9A" w14:textId="3A52992B" w:rsidR="00CC39C9" w:rsidRPr="00FE2841" w:rsidRDefault="00AC21FA" w:rsidP="00CC39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Working professionals</w:t>
            </w:r>
          </w:p>
        </w:tc>
      </w:tr>
      <w:tr w:rsidR="00DE3272" w14:paraId="54A06B00" w14:textId="77777777" w:rsidTr="00CC39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BBFD7BF" w14:textId="4CA92D94" w:rsidR="00CC39C9" w:rsidRDefault="00CC39C9" w:rsidP="00CC39C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4</w:t>
            </w:r>
          </w:p>
        </w:tc>
        <w:tc>
          <w:tcPr>
            <w:tcW w:w="2662" w:type="dxa"/>
          </w:tcPr>
          <w:p w14:paraId="49C4805F" w14:textId="6302B3D7" w:rsidR="00CC39C9" w:rsidRPr="00FE2841" w:rsidRDefault="00173678" w:rsidP="00CC39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Switchers</w:t>
            </w:r>
          </w:p>
        </w:tc>
        <w:tc>
          <w:tcPr>
            <w:tcW w:w="3402" w:type="dxa"/>
          </w:tcPr>
          <w:p w14:paraId="127D8904" w14:textId="6455DC94" w:rsidR="00CC39C9" w:rsidRPr="00FE2841" w:rsidRDefault="00DE3272" w:rsidP="00CC39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Switches between 2-3 fast casual restaurants, </w:t>
            </w:r>
            <w:r w:rsidR="00173678">
              <w:rPr>
                <w:rFonts w:ascii="Times New Roman" w:hAnsi="Times New Roman" w:cs="Times New Roman"/>
                <w:sz w:val="32"/>
                <w:szCs w:val="32"/>
              </w:rPr>
              <w:t>Transient, looking for inexpensive healthy quick meals, uses coupons</w:t>
            </w:r>
            <w:r w:rsidR="00931C43">
              <w:rPr>
                <w:rFonts w:ascii="Times New Roman" w:hAnsi="Times New Roman" w:cs="Times New Roman"/>
                <w:sz w:val="32"/>
                <w:szCs w:val="32"/>
              </w:rPr>
              <w:t xml:space="preserve"> and discounts</w:t>
            </w:r>
          </w:p>
        </w:tc>
        <w:tc>
          <w:tcPr>
            <w:tcW w:w="3042" w:type="dxa"/>
          </w:tcPr>
          <w:p w14:paraId="74FE2362" w14:textId="0D077893" w:rsidR="00CC39C9" w:rsidRPr="00FE2841" w:rsidRDefault="00DE3272" w:rsidP="00CC39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Virginia </w:t>
            </w:r>
            <w:r w:rsidR="00173678">
              <w:rPr>
                <w:rFonts w:ascii="Times New Roman" w:hAnsi="Times New Roman" w:cs="Times New Roman"/>
                <w:sz w:val="32"/>
                <w:szCs w:val="32"/>
              </w:rPr>
              <w:t>University Students</w:t>
            </w:r>
          </w:p>
        </w:tc>
      </w:tr>
      <w:tr w:rsidR="00DE3272" w14:paraId="6CD44EE3" w14:textId="77777777" w:rsidTr="0017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0B3E15" w14:textId="27E3495C" w:rsidR="00DE3272" w:rsidRDefault="00DE3272" w:rsidP="00CC39C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5</w:t>
            </w:r>
          </w:p>
        </w:tc>
        <w:tc>
          <w:tcPr>
            <w:tcW w:w="2662" w:type="dxa"/>
          </w:tcPr>
          <w:p w14:paraId="6559943A" w14:textId="4DF3378B" w:rsidR="00DE3272" w:rsidRDefault="00DE3272" w:rsidP="00CC39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Behavioral</w:t>
            </w:r>
          </w:p>
        </w:tc>
        <w:tc>
          <w:tcPr>
            <w:tcW w:w="3402" w:type="dxa"/>
          </w:tcPr>
          <w:p w14:paraId="389864CA" w14:textId="7862F9CB" w:rsidR="00DE3272" w:rsidRDefault="00DE3272" w:rsidP="00CC39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Sports enthusiasts, looking to grab quick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bites during sports events</w:t>
            </w:r>
          </w:p>
        </w:tc>
        <w:tc>
          <w:tcPr>
            <w:tcW w:w="3042" w:type="dxa"/>
          </w:tcPr>
          <w:p w14:paraId="495F6C8E" w14:textId="644B75F2" w:rsidR="00DE3272" w:rsidRDefault="00DE3272" w:rsidP="00342D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Tennis, Soccer and golf fans</w:t>
            </w:r>
          </w:p>
        </w:tc>
      </w:tr>
      <w:tr w:rsidR="00DE3272" w14:paraId="27405009" w14:textId="77777777" w:rsidTr="0017367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61611C" w14:textId="7C526F64" w:rsidR="00173678" w:rsidRDefault="00DE3272" w:rsidP="00CC39C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lastRenderedPageBreak/>
              <w:t>6</w:t>
            </w:r>
          </w:p>
        </w:tc>
        <w:tc>
          <w:tcPr>
            <w:tcW w:w="2662" w:type="dxa"/>
          </w:tcPr>
          <w:p w14:paraId="2FD72B31" w14:textId="0DED418C" w:rsidR="00173678" w:rsidRDefault="00173678" w:rsidP="00CC39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Loyal</w:t>
            </w:r>
            <w:r w:rsidR="00DE3272">
              <w:rPr>
                <w:rFonts w:ascii="Times New Roman" w:hAnsi="Times New Roman" w:cs="Times New Roman"/>
                <w:sz w:val="32"/>
                <w:szCs w:val="32"/>
              </w:rPr>
              <w:t xml:space="preserve"> customer</w:t>
            </w:r>
          </w:p>
        </w:tc>
        <w:tc>
          <w:tcPr>
            <w:tcW w:w="3402" w:type="dxa"/>
          </w:tcPr>
          <w:p w14:paraId="6CA0BD3B" w14:textId="1466E308" w:rsidR="00173678" w:rsidRDefault="00173678" w:rsidP="00CC39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Local resident, higher </w:t>
            </w:r>
            <w:r w:rsidR="00931C43">
              <w:rPr>
                <w:rFonts w:ascii="Times New Roman" w:hAnsi="Times New Roman" w:cs="Times New Roman"/>
                <w:sz w:val="32"/>
                <w:szCs w:val="32"/>
              </w:rPr>
              <w:t xml:space="preserve">annual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household income</w:t>
            </w:r>
            <w:r w:rsidR="00931C43">
              <w:rPr>
                <w:rFonts w:ascii="Times New Roman" w:hAnsi="Times New Roman" w:cs="Times New Roman"/>
                <w:sz w:val="32"/>
                <w:szCs w:val="32"/>
              </w:rPr>
              <w:t xml:space="preserve"> and expenditure</w:t>
            </w:r>
            <w:r w:rsidR="009860B5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E94584">
              <w:rPr>
                <w:rFonts w:ascii="Times New Roman" w:hAnsi="Times New Roman" w:cs="Times New Roman"/>
                <w:sz w:val="32"/>
                <w:szCs w:val="32"/>
              </w:rPr>
              <w:t>successful</w:t>
            </w:r>
          </w:p>
        </w:tc>
        <w:tc>
          <w:tcPr>
            <w:tcW w:w="3042" w:type="dxa"/>
          </w:tcPr>
          <w:p w14:paraId="6D8876BE" w14:textId="295622B4" w:rsidR="00173678" w:rsidRDefault="00173678" w:rsidP="00CC39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Women with kids</w:t>
            </w:r>
          </w:p>
        </w:tc>
      </w:tr>
    </w:tbl>
    <w:p w14:paraId="5DA6C09C" w14:textId="77777777" w:rsidR="00CC39C9" w:rsidRDefault="00CC39C9" w:rsidP="00CC39C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8D2E006" w14:textId="2ACD7CBB" w:rsidR="00CC39C9" w:rsidRDefault="00CC39C9" w:rsidP="00CC39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6: Provide a location for the next Sticks Kebob shop based on the segmentation analysis and demographics profiles of the locations given</w:t>
      </w:r>
    </w:p>
    <w:p w14:paraId="103DC7C9" w14:textId="0E5E0A35" w:rsidR="00CC39C9" w:rsidRPr="0044500C" w:rsidRDefault="0044500C" w:rsidP="004450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44500C">
        <w:rPr>
          <w:rFonts w:ascii="Times New Roman" w:hAnsi="Times New Roman" w:cs="Times New Roman"/>
          <w:sz w:val="32"/>
          <w:szCs w:val="32"/>
        </w:rPr>
        <w:t>Location: D</w:t>
      </w:r>
    </w:p>
    <w:p w14:paraId="48BA4E72" w14:textId="3E66B50F" w:rsidR="0044500C" w:rsidRPr="0044500C" w:rsidRDefault="0044500C" w:rsidP="004450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44500C">
        <w:rPr>
          <w:rFonts w:ascii="Times New Roman" w:hAnsi="Times New Roman" w:cs="Times New Roman"/>
          <w:sz w:val="32"/>
          <w:szCs w:val="32"/>
        </w:rPr>
        <w:t>Population: 55,509</w:t>
      </w:r>
    </w:p>
    <w:p w14:paraId="2E605849" w14:textId="07BABB26" w:rsidR="0044500C" w:rsidRPr="0044500C" w:rsidRDefault="0044500C" w:rsidP="004450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44500C">
        <w:rPr>
          <w:rFonts w:ascii="Times New Roman" w:hAnsi="Times New Roman" w:cs="Times New Roman"/>
          <w:sz w:val="32"/>
          <w:szCs w:val="32"/>
        </w:rPr>
        <w:t>Median Age: 34.8</w:t>
      </w:r>
    </w:p>
    <w:p w14:paraId="2CE7FA24" w14:textId="1EC65BF3" w:rsidR="0044500C" w:rsidRPr="0044500C" w:rsidRDefault="0044500C" w:rsidP="004450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44500C">
        <w:rPr>
          <w:rFonts w:ascii="Times New Roman" w:hAnsi="Times New Roman" w:cs="Times New Roman"/>
          <w:sz w:val="32"/>
          <w:szCs w:val="32"/>
        </w:rPr>
        <w:t>Median Income: $75,500</w:t>
      </w:r>
    </w:p>
    <w:p w14:paraId="67FC306A" w14:textId="3AC24A20" w:rsidR="0044500C" w:rsidRPr="0044500C" w:rsidRDefault="0044500C" w:rsidP="004450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44500C">
        <w:rPr>
          <w:rFonts w:ascii="Times New Roman" w:hAnsi="Times New Roman" w:cs="Times New Roman"/>
          <w:sz w:val="32"/>
          <w:szCs w:val="32"/>
        </w:rPr>
        <w:t>Consumer spend: $1,184</w:t>
      </w:r>
    </w:p>
    <w:p w14:paraId="50DA42D3" w14:textId="4AA28717" w:rsidR="0044500C" w:rsidRDefault="0044500C" w:rsidP="004450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44500C">
        <w:rPr>
          <w:rFonts w:ascii="Times New Roman" w:hAnsi="Times New Roman" w:cs="Times New Roman"/>
          <w:sz w:val="32"/>
          <w:szCs w:val="32"/>
        </w:rPr>
        <w:t>Consumer spend per household: $57,880</w:t>
      </w:r>
    </w:p>
    <w:p w14:paraId="69ADB448" w14:textId="564CB5EE" w:rsidR="000513B3" w:rsidRPr="0044500C" w:rsidRDefault="000513B3" w:rsidP="004450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Major customer profiles: Brite lite, little city, country quires, up and comers, upward bound, white picket fences.</w:t>
      </w:r>
    </w:p>
    <w:p w14:paraId="4F28D122" w14:textId="77777777" w:rsidR="00AD154D" w:rsidRPr="0044500C" w:rsidRDefault="00AD154D">
      <w:pPr>
        <w:rPr>
          <w:rFonts w:ascii="Times New Roman" w:hAnsi="Times New Roman" w:cs="Times New Roman"/>
          <w:sz w:val="32"/>
          <w:szCs w:val="32"/>
        </w:rPr>
      </w:pPr>
    </w:p>
    <w:p w14:paraId="6B9A124B" w14:textId="77777777" w:rsidR="0029050D" w:rsidRPr="00ED53A8" w:rsidRDefault="0029050D">
      <w:pPr>
        <w:rPr>
          <w:rFonts w:ascii="Times New Roman" w:hAnsi="Times New Roman" w:cs="Times New Roman"/>
          <w:sz w:val="32"/>
          <w:szCs w:val="32"/>
        </w:rPr>
      </w:pPr>
    </w:p>
    <w:p w14:paraId="4AACEE2E" w14:textId="77777777" w:rsidR="00B81C26" w:rsidRPr="00D82CBD" w:rsidRDefault="00B81C26">
      <w:pPr>
        <w:rPr>
          <w:sz w:val="28"/>
          <w:szCs w:val="28"/>
        </w:rPr>
      </w:pPr>
    </w:p>
    <w:sectPr w:rsidR="00B81C26" w:rsidRPr="00D82CBD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ECB01" w14:textId="77777777" w:rsidR="00295F34" w:rsidRDefault="00295F34">
      <w:pPr>
        <w:spacing w:after="0" w:line="240" w:lineRule="auto"/>
      </w:pPr>
      <w:r>
        <w:separator/>
      </w:r>
    </w:p>
    <w:p w14:paraId="59EEC9C4" w14:textId="77777777" w:rsidR="00295F34" w:rsidRDefault="00295F34"/>
    <w:p w14:paraId="38BF4D54" w14:textId="77777777" w:rsidR="00295F34" w:rsidRDefault="00295F34"/>
  </w:endnote>
  <w:endnote w:type="continuationSeparator" w:id="0">
    <w:p w14:paraId="761BC434" w14:textId="77777777" w:rsidR="00295F34" w:rsidRDefault="00295F34">
      <w:pPr>
        <w:spacing w:after="0" w:line="240" w:lineRule="auto"/>
      </w:pPr>
      <w:r>
        <w:continuationSeparator/>
      </w:r>
    </w:p>
    <w:p w14:paraId="2242F32E" w14:textId="77777777" w:rsidR="00295F34" w:rsidRDefault="00295F34"/>
    <w:p w14:paraId="7D7801F3" w14:textId="77777777" w:rsidR="00295F34" w:rsidRDefault="00295F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515BA" w14:textId="77777777" w:rsidR="00B81C26" w:rsidRDefault="00295F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E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0B798" w14:textId="77777777" w:rsidR="00295F34" w:rsidRDefault="00295F34">
      <w:pPr>
        <w:spacing w:after="0" w:line="240" w:lineRule="auto"/>
      </w:pPr>
      <w:r>
        <w:separator/>
      </w:r>
    </w:p>
    <w:p w14:paraId="2CBFEEE1" w14:textId="77777777" w:rsidR="00295F34" w:rsidRDefault="00295F34"/>
    <w:p w14:paraId="5A3BEB1A" w14:textId="77777777" w:rsidR="00295F34" w:rsidRDefault="00295F34"/>
  </w:footnote>
  <w:footnote w:type="continuationSeparator" w:id="0">
    <w:p w14:paraId="5B7595A0" w14:textId="77777777" w:rsidR="00295F34" w:rsidRDefault="00295F34">
      <w:pPr>
        <w:spacing w:after="0" w:line="240" w:lineRule="auto"/>
      </w:pPr>
      <w:r>
        <w:continuationSeparator/>
      </w:r>
    </w:p>
    <w:p w14:paraId="48F9F470" w14:textId="77777777" w:rsidR="00295F34" w:rsidRDefault="00295F34"/>
    <w:p w14:paraId="38235A4F" w14:textId="77777777" w:rsidR="00295F34" w:rsidRDefault="00295F3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0D14BB"/>
    <w:multiLevelType w:val="hybridMultilevel"/>
    <w:tmpl w:val="798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D77311"/>
    <w:multiLevelType w:val="hybridMultilevel"/>
    <w:tmpl w:val="798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D3CEB"/>
    <w:multiLevelType w:val="hybridMultilevel"/>
    <w:tmpl w:val="64E4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A3B9F"/>
    <w:multiLevelType w:val="hybridMultilevel"/>
    <w:tmpl w:val="524CA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67E7E"/>
    <w:multiLevelType w:val="hybridMultilevel"/>
    <w:tmpl w:val="798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242ADC"/>
    <w:multiLevelType w:val="hybridMultilevel"/>
    <w:tmpl w:val="DF8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A6FFF"/>
    <w:multiLevelType w:val="hybridMultilevel"/>
    <w:tmpl w:val="C316A9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24351E"/>
    <w:multiLevelType w:val="hybridMultilevel"/>
    <w:tmpl w:val="D7CE9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ED6D04"/>
    <w:multiLevelType w:val="hybridMultilevel"/>
    <w:tmpl w:val="798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1"/>
  </w:num>
  <w:num w:numId="4">
    <w:abstractNumId w:val="16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24"/>
  </w:num>
  <w:num w:numId="18">
    <w:abstractNumId w:val="18"/>
  </w:num>
  <w:num w:numId="19">
    <w:abstractNumId w:val="11"/>
  </w:num>
  <w:num w:numId="20">
    <w:abstractNumId w:val="10"/>
  </w:num>
  <w:num w:numId="21">
    <w:abstractNumId w:val="22"/>
  </w:num>
  <w:num w:numId="22">
    <w:abstractNumId w:val="20"/>
  </w:num>
  <w:num w:numId="23">
    <w:abstractNumId w:val="12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4D"/>
    <w:rsid w:val="000513B3"/>
    <w:rsid w:val="000F072A"/>
    <w:rsid w:val="00173678"/>
    <w:rsid w:val="0029050D"/>
    <w:rsid w:val="00295F34"/>
    <w:rsid w:val="002C5D28"/>
    <w:rsid w:val="00342D2D"/>
    <w:rsid w:val="003B70CB"/>
    <w:rsid w:val="00444FD8"/>
    <w:rsid w:val="0044500C"/>
    <w:rsid w:val="00465F12"/>
    <w:rsid w:val="004859D8"/>
    <w:rsid w:val="004A1442"/>
    <w:rsid w:val="004A646F"/>
    <w:rsid w:val="004E56C3"/>
    <w:rsid w:val="005324FD"/>
    <w:rsid w:val="00564E84"/>
    <w:rsid w:val="0067222E"/>
    <w:rsid w:val="00736B4D"/>
    <w:rsid w:val="00772EEE"/>
    <w:rsid w:val="00796CD8"/>
    <w:rsid w:val="007A20E9"/>
    <w:rsid w:val="007B5832"/>
    <w:rsid w:val="008C6499"/>
    <w:rsid w:val="008E24A4"/>
    <w:rsid w:val="009304B3"/>
    <w:rsid w:val="00931C43"/>
    <w:rsid w:val="00937385"/>
    <w:rsid w:val="00972994"/>
    <w:rsid w:val="009860B5"/>
    <w:rsid w:val="009F2F78"/>
    <w:rsid w:val="00AA6C60"/>
    <w:rsid w:val="00AC21FA"/>
    <w:rsid w:val="00AD154D"/>
    <w:rsid w:val="00B709B7"/>
    <w:rsid w:val="00B81C26"/>
    <w:rsid w:val="00C031E2"/>
    <w:rsid w:val="00C33B8A"/>
    <w:rsid w:val="00CC39C9"/>
    <w:rsid w:val="00D82CBD"/>
    <w:rsid w:val="00DE169B"/>
    <w:rsid w:val="00DE3272"/>
    <w:rsid w:val="00E94584"/>
    <w:rsid w:val="00EA76EE"/>
    <w:rsid w:val="00ED53A8"/>
    <w:rsid w:val="00EE370F"/>
    <w:rsid w:val="00FD155A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58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table" w:styleId="TableGridLight">
    <w:name w:val="Grid Table Light"/>
    <w:basedOn w:val="TableNormal"/>
    <w:uiPriority w:val="40"/>
    <w:rsid w:val="005324F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324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9F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rbhiasati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28"/>
    <w:rsid w:val="00E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463CCB3216A5429A31D4C36B71ABC9">
    <w:name w:val="56463CCB3216A5429A31D4C36B71ABC9"/>
  </w:style>
  <w:style w:type="paragraph" w:customStyle="1" w:styleId="26DE38EA7938AD43B80D317C33B3B8C1">
    <w:name w:val="26DE38EA7938AD43B80D317C33B3B8C1"/>
  </w:style>
  <w:style w:type="paragraph" w:customStyle="1" w:styleId="6934375DD8EA824B941C8D9259CE0CCE">
    <w:name w:val="6934375DD8EA824B941C8D9259CE0CCE"/>
  </w:style>
  <w:style w:type="paragraph" w:customStyle="1" w:styleId="E5276C8C9BA4F24080B7167820C49066">
    <w:name w:val="E5276C8C9BA4F24080B7167820C49066"/>
  </w:style>
  <w:style w:type="paragraph" w:customStyle="1" w:styleId="50E00AC54F38564F91C59D63F99D9381">
    <w:name w:val="50E00AC54F38564F91C59D63F99D9381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43967E53C046B341A75A8B80FD70F47A">
    <w:name w:val="43967E53C046B341A75A8B80FD70F47A"/>
  </w:style>
  <w:style w:type="paragraph" w:customStyle="1" w:styleId="A4FAC71BD4829D46A2436FC252127512">
    <w:name w:val="A4FAC71BD4829D46A2436FC252127512"/>
  </w:style>
  <w:style w:type="paragraph" w:customStyle="1" w:styleId="0492EFEC1FC19348A516DBFE44C221FD">
    <w:name w:val="0492EFEC1FC19348A516DBFE44C221FD"/>
  </w:style>
  <w:style w:type="paragraph" w:customStyle="1" w:styleId="8857EF2F7FC3C645867A41BBCC268EDD">
    <w:name w:val="8857EF2F7FC3C645867A41BBCC268EDD"/>
  </w:style>
  <w:style w:type="paragraph" w:customStyle="1" w:styleId="7C60F61B36B32E459E1A0063EB5AAC80">
    <w:name w:val="7C60F61B36B32E459E1A0063EB5AAC80"/>
  </w:style>
  <w:style w:type="paragraph" w:customStyle="1" w:styleId="A49224A61AD1CB4DBBDA674AAD1AD25D">
    <w:name w:val="A49224A61AD1CB4DBBDA674AAD1AD25D"/>
  </w:style>
  <w:style w:type="paragraph" w:customStyle="1" w:styleId="60839E8C1C5C1A4594D9DFF1E60FDBC3">
    <w:name w:val="60839E8C1C5C1A4594D9DFF1E60FDBC3"/>
  </w:style>
  <w:style w:type="paragraph" w:customStyle="1" w:styleId="C5B065DCA05DF64F961F8CC875F3A185">
    <w:name w:val="C5B065DCA05DF64F961F8CC875F3A185"/>
  </w:style>
  <w:style w:type="paragraph" w:customStyle="1" w:styleId="F8654829443E9E43B2F8D17992F53186">
    <w:name w:val="F8654829443E9E43B2F8D17992F53186"/>
  </w:style>
  <w:style w:type="paragraph" w:customStyle="1" w:styleId="86BE7008EC56A547A113AAFFA6AAE1D3">
    <w:name w:val="86BE7008EC56A547A113AAFFA6AAE1D3"/>
  </w:style>
  <w:style w:type="paragraph" w:customStyle="1" w:styleId="94EEB6C59148E645B5A54E41DE37AE75">
    <w:name w:val="94EEB6C59148E645B5A54E41DE37AE75"/>
  </w:style>
  <w:style w:type="paragraph" w:customStyle="1" w:styleId="36911DCC16A78D42BA76654F4DDEDBCE">
    <w:name w:val="36911DCC16A78D42BA76654F4DDEDBCE"/>
  </w:style>
  <w:style w:type="paragraph" w:customStyle="1" w:styleId="17AF641D40AD83458727E354A4EE9F2F">
    <w:name w:val="17AF641D40AD83458727E354A4EE9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119</TotalTime>
  <Pages>5</Pages>
  <Words>664</Words>
  <Characters>3789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</dc:creator>
  <cp:keywords/>
  <dc:description/>
  <cp:lastModifiedBy>surbhi a</cp:lastModifiedBy>
  <cp:revision>17</cp:revision>
  <dcterms:created xsi:type="dcterms:W3CDTF">2017-04-11T21:12:00Z</dcterms:created>
  <dcterms:modified xsi:type="dcterms:W3CDTF">2017-04-12T01:27:00Z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